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ECA8F5" w14:textId="6BCCBE4F" w:rsidR="00EF18C7" w:rsidRPr="009E6859" w:rsidRDefault="00612595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0" w:name="_aczyuw2yex2w" w:colFirst="0" w:colLast="0"/>
      <w:bookmarkEnd w:id="0"/>
      <w:r w:rsidRPr="009E6859">
        <w:rPr>
          <w:b w:val="0"/>
          <w:color w:val="039BE5"/>
          <w:sz w:val="72"/>
          <w:szCs w:val="72"/>
          <w:lang w:val="en-AU"/>
        </w:rPr>
        <w:t xml:space="preserve">Project </w:t>
      </w:r>
      <w:r w:rsidR="00237EE8" w:rsidRPr="009E6859">
        <w:rPr>
          <w:b w:val="0"/>
          <w:color w:val="039BE5"/>
          <w:sz w:val="72"/>
          <w:szCs w:val="72"/>
          <w:lang w:val="en-AU"/>
        </w:rPr>
        <w:t>3 &amp; 4</w:t>
      </w:r>
      <w:r w:rsidRPr="009E6859">
        <w:rPr>
          <w:lang w:val="en-AU"/>
        </w:rPr>
        <w:br/>
      </w:r>
      <w:proofErr w:type="spellStart"/>
      <w:r w:rsidR="00237EE8" w:rsidRPr="009E6859">
        <w:rPr>
          <w:lang w:val="en-AU"/>
        </w:rPr>
        <w:t>Dogwalker’s</w:t>
      </w:r>
      <w:proofErr w:type="spellEnd"/>
      <w:r w:rsidR="00237EE8" w:rsidRPr="009E6859">
        <w:rPr>
          <w:lang w:val="en-AU"/>
        </w:rPr>
        <w:t xml:space="preserve"> Assistant</w:t>
      </w:r>
    </w:p>
    <w:p w14:paraId="561A8B94" w14:textId="77777777" w:rsidR="00EF18C7" w:rsidRPr="009E6859" w:rsidRDefault="00612595">
      <w:pPr>
        <w:pBdr>
          <w:top w:val="nil"/>
          <w:left w:val="nil"/>
          <w:bottom w:val="nil"/>
          <w:right w:val="nil"/>
          <w:between w:val="nil"/>
        </w:pBdr>
        <w:spacing w:after="3600" w:line="240" w:lineRule="auto"/>
        <w:rPr>
          <w:sz w:val="72"/>
          <w:szCs w:val="72"/>
          <w:lang w:val="en-AU"/>
        </w:rPr>
      </w:pPr>
      <w:r w:rsidRPr="009E6859">
        <w:rPr>
          <w:noProof/>
          <w:color w:val="666666"/>
          <w:sz w:val="20"/>
          <w:szCs w:val="20"/>
          <w:lang w:val="en-GB"/>
        </w:rPr>
        <w:drawing>
          <wp:inline distT="114300" distB="114300" distL="114300" distR="114300" wp14:anchorId="3E8DF040" wp14:editId="6646AB81">
            <wp:extent cx="447675" cy="57150"/>
            <wp:effectExtent l="0" t="0" r="0" b="0"/>
            <wp:docPr id="6" name="image2.png" descr="short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hort lin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99F08" w14:textId="523C6D6F" w:rsidR="00EF18C7" w:rsidRPr="009E6859" w:rsidRDefault="00237EE8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sz w:val="32"/>
          <w:szCs w:val="32"/>
          <w:lang w:val="en-AU"/>
        </w:rPr>
      </w:pPr>
      <w:r w:rsidRPr="009E6859">
        <w:rPr>
          <w:sz w:val="32"/>
          <w:szCs w:val="32"/>
          <w:lang w:val="en-AU"/>
        </w:rPr>
        <w:t>Stacey Ryan</w:t>
      </w:r>
      <w:r w:rsidR="00612595" w:rsidRPr="009E6859">
        <w:rPr>
          <w:sz w:val="32"/>
          <w:szCs w:val="32"/>
          <w:lang w:val="en-AU"/>
        </w:rPr>
        <w:br/>
      </w:r>
      <w:r w:rsidRPr="009E6859">
        <w:rPr>
          <w:color w:val="666666"/>
          <w:sz w:val="32"/>
          <w:szCs w:val="32"/>
          <w:lang w:val="en-AU"/>
        </w:rPr>
        <w:t xml:space="preserve">24 </w:t>
      </w:r>
      <w:proofErr w:type="gramStart"/>
      <w:r w:rsidRPr="009E6859">
        <w:rPr>
          <w:color w:val="666666"/>
          <w:sz w:val="32"/>
          <w:szCs w:val="32"/>
          <w:lang w:val="en-AU"/>
        </w:rPr>
        <w:t>December</w:t>
      </w:r>
      <w:r w:rsidR="00612595" w:rsidRPr="009E6859">
        <w:rPr>
          <w:color w:val="666666"/>
          <w:sz w:val="32"/>
          <w:szCs w:val="32"/>
          <w:lang w:val="en-AU"/>
        </w:rPr>
        <w:t>,</w:t>
      </w:r>
      <w:proofErr w:type="gramEnd"/>
      <w:r w:rsidR="00612595" w:rsidRPr="009E6859">
        <w:rPr>
          <w:color w:val="666666"/>
          <w:sz w:val="32"/>
          <w:szCs w:val="32"/>
          <w:lang w:val="en-AU"/>
        </w:rPr>
        <w:t xml:space="preserve"> 20</w:t>
      </w:r>
      <w:r w:rsidRPr="009E6859">
        <w:rPr>
          <w:color w:val="666666"/>
          <w:sz w:val="32"/>
          <w:szCs w:val="32"/>
          <w:lang w:val="en-AU"/>
        </w:rPr>
        <w:t>19</w:t>
      </w:r>
    </w:p>
    <w:p w14:paraId="1606CFD3" w14:textId="77777777" w:rsidR="00EF18C7" w:rsidRPr="009E6859" w:rsidRDefault="00EF18C7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</w:p>
    <w:p w14:paraId="1E5F83EE" w14:textId="77777777" w:rsidR="00EF18C7" w:rsidRPr="009E6859" w:rsidRDefault="00612595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9E6859">
        <w:rPr>
          <w:lang w:val="en-AU"/>
        </w:rPr>
        <w:br w:type="page"/>
      </w:r>
    </w:p>
    <w:p w14:paraId="3D72CFBC" w14:textId="4ADB1131" w:rsidR="00EF18C7" w:rsidRPr="009E6859" w:rsidRDefault="00237EE8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1" w:name="_Toc30261254"/>
      <w:r w:rsidRPr="009E6859">
        <w:rPr>
          <w:lang w:val="en-AU"/>
        </w:rPr>
        <w:lastRenderedPageBreak/>
        <w:t>Index</w:t>
      </w:r>
      <w:bookmarkStart w:id="2" w:name="_e4oc5cm99vkn" w:colFirst="0" w:colLast="0"/>
      <w:bookmarkEnd w:id="1"/>
      <w:bookmarkEnd w:id="2"/>
    </w:p>
    <w:sdt>
      <w:sdtPr>
        <w:rPr>
          <w:lang w:val="en-AU"/>
        </w:rPr>
        <w:id w:val="1812603831"/>
        <w:docPartObj>
          <w:docPartGallery w:val="Table of Contents"/>
          <w:docPartUnique/>
        </w:docPartObj>
      </w:sdtPr>
      <w:sdtEndPr/>
      <w:sdtContent>
        <w:p w14:paraId="5B7D4941" w14:textId="77777777" w:rsidR="00363328" w:rsidRDefault="00612595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r w:rsidRPr="009E6859">
            <w:rPr>
              <w:lang w:val="en-AU"/>
            </w:rPr>
            <w:fldChar w:fldCharType="begin"/>
          </w:r>
          <w:r w:rsidRPr="009E6859">
            <w:rPr>
              <w:lang w:val="en-AU"/>
            </w:rPr>
            <w:instrText xml:space="preserve"> TOC \h \u \z </w:instrText>
          </w:r>
          <w:r w:rsidRPr="009E6859">
            <w:rPr>
              <w:lang w:val="en-AU"/>
            </w:rPr>
            <w:fldChar w:fldCharType="separate"/>
          </w:r>
          <w:hyperlink w:anchor="_Toc30261254" w:history="1">
            <w:r w:rsidR="00363328" w:rsidRPr="008443AD">
              <w:rPr>
                <w:rStyle w:val="Hyperlink"/>
                <w:noProof/>
                <w:lang w:val="en-AU"/>
              </w:rPr>
              <w:t>Index</w:t>
            </w:r>
            <w:r w:rsidR="00363328">
              <w:rPr>
                <w:noProof/>
                <w:webHidden/>
              </w:rPr>
              <w:tab/>
            </w:r>
            <w:r w:rsidR="00363328">
              <w:rPr>
                <w:noProof/>
                <w:webHidden/>
              </w:rPr>
              <w:fldChar w:fldCharType="begin"/>
            </w:r>
            <w:r w:rsidR="00363328">
              <w:rPr>
                <w:noProof/>
                <w:webHidden/>
              </w:rPr>
              <w:instrText xml:space="preserve"> PAGEREF _Toc30261254 \h </w:instrText>
            </w:r>
            <w:r w:rsidR="00363328">
              <w:rPr>
                <w:noProof/>
                <w:webHidden/>
              </w:rPr>
            </w:r>
            <w:r w:rsidR="00363328">
              <w:rPr>
                <w:noProof/>
                <w:webHidden/>
              </w:rPr>
              <w:fldChar w:fldCharType="separate"/>
            </w:r>
            <w:r w:rsidR="00363328">
              <w:rPr>
                <w:noProof/>
                <w:webHidden/>
              </w:rPr>
              <w:t>1</w:t>
            </w:r>
            <w:r w:rsidR="00363328">
              <w:rPr>
                <w:noProof/>
                <w:webHidden/>
              </w:rPr>
              <w:fldChar w:fldCharType="end"/>
            </w:r>
          </w:hyperlink>
        </w:p>
        <w:p w14:paraId="707020F2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5" w:history="1">
            <w:r w:rsidRPr="008443AD">
              <w:rPr>
                <w:rStyle w:val="Hyperlink"/>
                <w:noProof/>
                <w:lang w:val="en-AU"/>
              </w:rPr>
              <w:t>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CD80E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6" w:history="1">
            <w:r w:rsidRPr="008443AD">
              <w:rPr>
                <w:rStyle w:val="Hyperlink"/>
                <w:noProof/>
                <w:lang w:val="en-AU"/>
              </w:rPr>
              <w:t>Elevator Pitch: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598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7" w:history="1">
            <w:r w:rsidRPr="008443AD">
              <w:rPr>
                <w:rStyle w:val="Hyperlink"/>
                <w:noProof/>
                <w:lang w:val="en-AU"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F5C6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8" w:history="1">
            <w:r w:rsidRPr="008443AD">
              <w:rPr>
                <w:rStyle w:val="Hyperlink"/>
                <w:noProof/>
                <w:lang w:val="en-AU"/>
              </w:rPr>
              <w:t>Must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8353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59" w:history="1">
            <w:r w:rsidRPr="008443AD">
              <w:rPr>
                <w:rStyle w:val="Hyperlink"/>
                <w:noProof/>
                <w:lang w:val="en-AU"/>
              </w:rPr>
              <w:t>Should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3CB31" w14:textId="77777777" w:rsidR="00363328" w:rsidRDefault="00363328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0" w:history="1">
            <w:r w:rsidRPr="008443AD">
              <w:rPr>
                <w:rStyle w:val="Hyperlink"/>
                <w:noProof/>
                <w:lang w:val="en-AU"/>
              </w:rPr>
              <w:t>Could Have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6C794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1" w:history="1">
            <w:r w:rsidRPr="008443AD">
              <w:rPr>
                <w:rStyle w:val="Hyperlink"/>
                <w:noProof/>
                <w:lang w:val="en-AU"/>
              </w:rPr>
              <w:t>Technical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35C1F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2" w:history="1">
            <w:r w:rsidRPr="008443AD">
              <w:rPr>
                <w:rStyle w:val="Hyperlink"/>
                <w:noProof/>
                <w:lang w:val="en-AU"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E58E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3" w:history="1">
            <w:r w:rsidRPr="008443AD">
              <w:rPr>
                <w:rStyle w:val="Hyperlink"/>
                <w:noProof/>
                <w:lang w:val="en-AU"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5FB1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4" w:history="1">
            <w:r w:rsidRPr="008443AD">
              <w:rPr>
                <w:rStyle w:val="Hyperlink"/>
                <w:noProof/>
                <w:lang w:val="en-AU"/>
              </w:rPr>
              <w:t>Database Schema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BA62" w14:textId="77777777" w:rsidR="00363328" w:rsidRDefault="0036332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5" w:history="1">
            <w:r w:rsidRPr="008443AD">
              <w:rPr>
                <w:rStyle w:val="Hyperlink"/>
                <w:noProof/>
                <w:lang w:val="en-AU"/>
              </w:rPr>
              <w:t>Project Delivery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F41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6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1 - End of Lesson Tuesday (22nd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739F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7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2 - End of Lesson Thursday (24th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65D00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8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3 - End of Lesson Saturday (26th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A925B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69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4 - End of Lesson Tuesday (29nd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D803A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70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5 - End of Lesson Thursday (31th October)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22BD" w14:textId="77777777" w:rsidR="00363328" w:rsidRDefault="00363328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GB"/>
            </w:rPr>
          </w:pPr>
          <w:hyperlink w:anchor="_Toc30261271" w:history="1">
            <w:r w:rsidRPr="008443AD">
              <w:rPr>
                <w:rStyle w:val="Hyperlink"/>
                <w:noProof/>
                <w:highlight w:val="yellow"/>
                <w:lang w:val="en-AU"/>
              </w:rPr>
              <w:t>Milestone 6 - Mid day - Saturday (2nd November)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_Toc30261271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5E0E5" w14:textId="77777777" w:rsidR="00EF18C7" w:rsidRPr="009E6859" w:rsidRDefault="00612595">
          <w:pPr>
            <w:tabs>
              <w:tab w:val="right" w:pos="9360"/>
            </w:tabs>
            <w:spacing w:before="60" w:after="80" w:line="240" w:lineRule="auto"/>
            <w:ind w:left="360"/>
            <w:rPr>
              <w:color w:val="000000"/>
              <w:lang w:val="en-AU"/>
            </w:rPr>
          </w:pPr>
          <w:r w:rsidRPr="009E6859">
            <w:rPr>
              <w:lang w:val="en-AU"/>
            </w:rPr>
            <w:fldChar w:fldCharType="end"/>
          </w:r>
        </w:p>
      </w:sdtContent>
    </w:sdt>
    <w:p w14:paraId="1BC43BF2" w14:textId="77777777" w:rsidR="00237EE8" w:rsidRPr="009E6859" w:rsidRDefault="00237EE8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</w:p>
    <w:p w14:paraId="5A417D18" w14:textId="77777777" w:rsidR="00EF18C7" w:rsidRPr="009E6859" w:rsidRDefault="00612595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bookmarkStart w:id="3" w:name="_Toc30261255"/>
      <w:r w:rsidRPr="009E6859">
        <w:rPr>
          <w:lang w:val="en-AU"/>
        </w:rPr>
        <w:t>The Project</w:t>
      </w:r>
      <w:bookmarkEnd w:id="3"/>
    </w:p>
    <w:p w14:paraId="1D68DBA3" w14:textId="77777777" w:rsidR="00EF18C7" w:rsidRPr="009E6859" w:rsidRDefault="00612595">
      <w:pPr>
        <w:pStyle w:val="Heading2"/>
        <w:rPr>
          <w:lang w:val="en-AU"/>
        </w:rPr>
      </w:pPr>
      <w:bookmarkStart w:id="4" w:name="_Toc30261256"/>
      <w:r w:rsidRPr="009E6859">
        <w:rPr>
          <w:lang w:val="en-AU"/>
        </w:rPr>
        <w:t>Elevator Pitch:</w:t>
      </w:r>
      <w:bookmarkEnd w:id="4"/>
    </w:p>
    <w:p w14:paraId="5ABEAE7E" w14:textId="1E43FC51" w:rsidR="00EF18C7" w:rsidRPr="009E6859" w:rsidRDefault="007F66FD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en-AU"/>
        </w:rPr>
      </w:pPr>
      <w:r w:rsidRPr="009E6859">
        <w:rPr>
          <w:color w:val="666666"/>
          <w:lang w:val="en-AU"/>
        </w:rPr>
        <w:t>A</w:t>
      </w:r>
      <w:r w:rsidR="00BC491D" w:rsidRPr="009E6859">
        <w:rPr>
          <w:color w:val="666666"/>
          <w:lang w:val="en-AU"/>
        </w:rPr>
        <w:t xml:space="preserve"> two-part system where </w:t>
      </w:r>
      <w:r w:rsidR="009E6859" w:rsidRPr="009E6859">
        <w:rPr>
          <w:color w:val="666666"/>
          <w:lang w:val="en-AU"/>
        </w:rPr>
        <w:t>one side allows dog owners to</w:t>
      </w:r>
      <w:r w:rsidR="00BC491D" w:rsidRPr="009E6859">
        <w:rPr>
          <w:color w:val="666666"/>
          <w:lang w:val="en-AU"/>
        </w:rPr>
        <w:t xml:space="preserve"> register t</w:t>
      </w:r>
      <w:r w:rsidR="009E6859" w:rsidRPr="009E6859">
        <w:rPr>
          <w:color w:val="666666"/>
          <w:lang w:val="en-AU"/>
        </w:rPr>
        <w:t xml:space="preserve">o have their dog walked by a </w:t>
      </w:r>
      <w:proofErr w:type="spellStart"/>
      <w:r w:rsidR="009E6859" w:rsidRPr="009E6859">
        <w:rPr>
          <w:color w:val="666666"/>
          <w:lang w:val="en-AU"/>
        </w:rPr>
        <w:t>dogwalker</w:t>
      </w:r>
      <w:proofErr w:type="spellEnd"/>
      <w:r w:rsidR="00612595" w:rsidRPr="009E6859">
        <w:rPr>
          <w:color w:val="666666"/>
          <w:lang w:val="en-AU"/>
        </w:rPr>
        <w:t>.</w:t>
      </w:r>
      <w:r w:rsidR="009E6859" w:rsidRPr="009E6859">
        <w:rPr>
          <w:color w:val="666666"/>
          <w:lang w:val="en-AU"/>
        </w:rPr>
        <w:t xml:space="preserve"> The other side allows the </w:t>
      </w:r>
      <w:proofErr w:type="spellStart"/>
      <w:r w:rsidR="009E6859" w:rsidRPr="009E6859">
        <w:rPr>
          <w:color w:val="666666"/>
          <w:lang w:val="en-AU"/>
        </w:rPr>
        <w:t>dogwalker</w:t>
      </w:r>
      <w:proofErr w:type="spellEnd"/>
      <w:r w:rsidR="009E6859" w:rsidRPr="009E6859">
        <w:rPr>
          <w:color w:val="666666"/>
          <w:lang w:val="en-AU"/>
        </w:rPr>
        <w:t xml:space="preserve"> to prioritise their </w:t>
      </w:r>
      <w:r w:rsidR="009E6859">
        <w:rPr>
          <w:color w:val="666666"/>
          <w:lang w:val="en-AU"/>
        </w:rPr>
        <w:t xml:space="preserve">route to </w:t>
      </w:r>
      <w:r w:rsidR="00F037C1">
        <w:rPr>
          <w:color w:val="666666"/>
          <w:lang w:val="en-AU"/>
        </w:rPr>
        <w:t>maximise the number of dogs they can walk in one day.</w:t>
      </w:r>
    </w:p>
    <w:p w14:paraId="7B46EECF" w14:textId="771A4C7A" w:rsidR="00EF18C7" w:rsidRPr="009E6859" w:rsidRDefault="00612595" w:rsidP="00D7299F">
      <w:pPr>
        <w:pStyle w:val="Heading2"/>
        <w:rPr>
          <w:lang w:val="en-AU"/>
        </w:rPr>
      </w:pPr>
      <w:bookmarkStart w:id="5" w:name="_Toc30261257"/>
      <w:r w:rsidRPr="009E6859">
        <w:rPr>
          <w:lang w:val="en-AU"/>
        </w:rPr>
        <w:t>Features</w:t>
      </w:r>
      <w:bookmarkEnd w:id="5"/>
    </w:p>
    <w:p w14:paraId="6B447F4C" w14:textId="77777777" w:rsidR="00EF18C7" w:rsidRPr="009E6859" w:rsidRDefault="00612595">
      <w:pPr>
        <w:pStyle w:val="Heading3"/>
        <w:rPr>
          <w:lang w:val="en-AU"/>
        </w:rPr>
      </w:pPr>
      <w:bookmarkStart w:id="6" w:name="_Toc30261258"/>
      <w:r w:rsidRPr="009E6859">
        <w:rPr>
          <w:lang w:val="en-AU"/>
        </w:rPr>
        <w:t>Must Have</w:t>
      </w:r>
      <w:bookmarkEnd w:id="6"/>
    </w:p>
    <w:p w14:paraId="1C4D766F" w14:textId="7FF3EFE6" w:rsidR="00EF18C7" w:rsidRDefault="00D7299F" w:rsidP="005A0F57">
      <w:pPr>
        <w:numPr>
          <w:ilvl w:val="0"/>
          <w:numId w:val="4"/>
        </w:numPr>
        <w:ind w:left="709"/>
        <w:rPr>
          <w:lang w:val="en-AU"/>
        </w:rPr>
      </w:pPr>
      <w:r>
        <w:rPr>
          <w:lang w:val="en-AU"/>
        </w:rPr>
        <w:t xml:space="preserve">User login </w:t>
      </w:r>
      <w:r w:rsidR="007C59A8">
        <w:rPr>
          <w:lang w:val="en-AU"/>
        </w:rPr>
        <w:t>dog owner:</w:t>
      </w:r>
    </w:p>
    <w:p w14:paraId="312F559B" w14:textId="6676215C" w:rsidR="007C59A8" w:rsidRDefault="007C59A8" w:rsidP="007C59A8">
      <w:pPr>
        <w:numPr>
          <w:ilvl w:val="1"/>
          <w:numId w:val="4"/>
        </w:numPr>
        <w:rPr>
          <w:lang w:val="en-AU"/>
        </w:rPr>
      </w:pPr>
      <w:r>
        <w:rPr>
          <w:lang w:val="en-AU"/>
        </w:rPr>
        <w:t>Enter address at login.</w:t>
      </w:r>
    </w:p>
    <w:p w14:paraId="4C474D87" w14:textId="68220B58" w:rsidR="007C59A8" w:rsidRDefault="007C59A8" w:rsidP="007C59A8">
      <w:pPr>
        <w:numPr>
          <w:ilvl w:val="1"/>
          <w:numId w:val="4"/>
        </w:numPr>
        <w:spacing w:before="0"/>
        <w:ind w:left="1417" w:hanging="357"/>
        <w:rPr>
          <w:lang w:val="en-AU"/>
        </w:rPr>
      </w:pPr>
      <w:r>
        <w:rPr>
          <w:lang w:val="en-AU"/>
        </w:rPr>
        <w:t>Confirm address for pick-up same as registered address or ability to provide alternative.</w:t>
      </w:r>
    </w:p>
    <w:p w14:paraId="7D1A18D7" w14:textId="6D37E331" w:rsidR="007C59A8" w:rsidRDefault="007C59A8" w:rsidP="007C59A8">
      <w:pPr>
        <w:numPr>
          <w:ilvl w:val="1"/>
          <w:numId w:val="4"/>
        </w:numPr>
        <w:spacing w:before="0"/>
        <w:ind w:left="1417" w:hanging="357"/>
        <w:rPr>
          <w:lang w:val="en-AU"/>
        </w:rPr>
      </w:pPr>
      <w:r>
        <w:rPr>
          <w:lang w:val="en-AU"/>
        </w:rPr>
        <w:t>Address for pick-up is logged on a route-picker map.</w:t>
      </w:r>
    </w:p>
    <w:p w14:paraId="2F553082" w14:textId="59DE5253" w:rsidR="00D7299F" w:rsidRDefault="007C59A8" w:rsidP="007C59A8">
      <w:pPr>
        <w:numPr>
          <w:ilvl w:val="0"/>
          <w:numId w:val="4"/>
        </w:numPr>
        <w:ind w:left="709" w:hanging="357"/>
        <w:rPr>
          <w:lang w:val="en-AU"/>
        </w:rPr>
      </w:pPr>
      <w:proofErr w:type="spellStart"/>
      <w:r>
        <w:rPr>
          <w:lang w:val="en-AU"/>
        </w:rPr>
        <w:t>Dogwalker</w:t>
      </w:r>
      <w:proofErr w:type="spellEnd"/>
      <w:r>
        <w:rPr>
          <w:lang w:val="en-AU"/>
        </w:rPr>
        <w:t>:</w:t>
      </w:r>
    </w:p>
    <w:p w14:paraId="19F10DDC" w14:textId="160E1521" w:rsidR="00416AC7" w:rsidRPr="00416AC7" w:rsidRDefault="00416AC7" w:rsidP="00416AC7">
      <w:pPr>
        <w:numPr>
          <w:ilvl w:val="1"/>
          <w:numId w:val="4"/>
        </w:numPr>
        <w:rPr>
          <w:lang w:val="en-AU"/>
        </w:rPr>
      </w:pPr>
      <w:r>
        <w:rPr>
          <w:lang w:val="en-AU"/>
        </w:rPr>
        <w:t>Access map with logged dogs.</w:t>
      </w:r>
    </w:p>
    <w:p w14:paraId="285804FB" w14:textId="77777777" w:rsidR="00EF18C7" w:rsidRPr="009E6859" w:rsidRDefault="00612595">
      <w:pPr>
        <w:pStyle w:val="Heading3"/>
        <w:rPr>
          <w:color w:val="FF0000"/>
          <w:lang w:val="en-AU"/>
        </w:rPr>
      </w:pPr>
      <w:bookmarkStart w:id="7" w:name="_Toc30261259"/>
      <w:r w:rsidRPr="009E6859">
        <w:rPr>
          <w:lang w:val="en-AU"/>
        </w:rPr>
        <w:t>Should Have</w:t>
      </w:r>
      <w:bookmarkEnd w:id="7"/>
    </w:p>
    <w:p w14:paraId="1C9AE82F" w14:textId="6B744F4B" w:rsidR="00EF18C7" w:rsidRDefault="00611E51" w:rsidP="00611E51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Ability for billing</w:t>
      </w:r>
      <w:r w:rsidR="00612595" w:rsidRPr="009E6859">
        <w:rPr>
          <w:lang w:val="en-AU"/>
        </w:rPr>
        <w:t>.</w:t>
      </w:r>
    </w:p>
    <w:p w14:paraId="102A9C81" w14:textId="3F45D9BE" w:rsidR="00766370" w:rsidRPr="00611E51" w:rsidRDefault="00766370" w:rsidP="00766370">
      <w:pPr>
        <w:numPr>
          <w:ilvl w:val="0"/>
          <w:numId w:val="2"/>
        </w:numPr>
        <w:spacing w:before="0"/>
        <w:ind w:left="709" w:hanging="357"/>
        <w:rPr>
          <w:lang w:val="en-AU"/>
        </w:rPr>
      </w:pPr>
      <w:r>
        <w:rPr>
          <w:lang w:val="en-AU"/>
        </w:rPr>
        <w:t xml:space="preserve">Ability to track dog via </w:t>
      </w:r>
      <w:proofErr w:type="spellStart"/>
      <w:r>
        <w:rPr>
          <w:lang w:val="en-AU"/>
        </w:rPr>
        <w:t>dogwalker’s</w:t>
      </w:r>
      <w:proofErr w:type="spellEnd"/>
      <w:r>
        <w:rPr>
          <w:lang w:val="en-AU"/>
        </w:rPr>
        <w:t xml:space="preserve"> phone</w:t>
      </w:r>
    </w:p>
    <w:p w14:paraId="7DCA153C" w14:textId="77777777" w:rsidR="00EF18C7" w:rsidRPr="009E6859" w:rsidRDefault="00612595">
      <w:pPr>
        <w:pStyle w:val="Heading3"/>
        <w:rPr>
          <w:lang w:val="en-AU"/>
        </w:rPr>
      </w:pPr>
      <w:bookmarkStart w:id="8" w:name="_Toc30261260"/>
      <w:r w:rsidRPr="009E6859">
        <w:rPr>
          <w:lang w:val="en-AU"/>
        </w:rPr>
        <w:t>Could Have</w:t>
      </w:r>
      <w:bookmarkEnd w:id="8"/>
    </w:p>
    <w:p w14:paraId="60520D8F" w14:textId="77777777" w:rsidR="00416AC7" w:rsidRDefault="00416AC7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Ability to note/log off-leash parks in the area</w:t>
      </w:r>
      <w:r w:rsidR="00612595" w:rsidRPr="009E6859">
        <w:rPr>
          <w:lang w:val="en-AU"/>
        </w:rPr>
        <w:t>.</w:t>
      </w:r>
    </w:p>
    <w:p w14:paraId="28E7ABD7" w14:textId="28E87D9A" w:rsidR="00EF18C7" w:rsidRPr="007D774E" w:rsidRDefault="00416AC7" w:rsidP="007D774E">
      <w:pPr>
        <w:numPr>
          <w:ilvl w:val="0"/>
          <w:numId w:val="2"/>
        </w:numPr>
        <w:spacing w:before="0"/>
        <w:ind w:left="709" w:hanging="357"/>
        <w:rPr>
          <w:lang w:val="en-AU"/>
        </w:rPr>
      </w:pPr>
      <w:r>
        <w:rPr>
          <w:lang w:val="en-AU"/>
        </w:rPr>
        <w:t xml:space="preserve">Ability for owner and dog walker to write notes on dogs (likes, dislikes, special requirements, comments on </w:t>
      </w:r>
      <w:r w:rsidR="0083256D">
        <w:rPr>
          <w:lang w:val="en-AU"/>
        </w:rPr>
        <w:t>the day’s walk</w:t>
      </w:r>
      <w:r>
        <w:rPr>
          <w:lang w:val="en-AU"/>
        </w:rPr>
        <w:t>).</w:t>
      </w:r>
    </w:p>
    <w:p w14:paraId="50E5FDF3" w14:textId="77777777" w:rsidR="007D774E" w:rsidRDefault="007D774E">
      <w:pPr>
        <w:rPr>
          <w:color w:val="039BE5"/>
          <w:sz w:val="36"/>
          <w:szCs w:val="36"/>
          <w:lang w:val="en-AU"/>
        </w:rPr>
      </w:pPr>
      <w:r>
        <w:rPr>
          <w:lang w:val="en-AU"/>
        </w:rPr>
        <w:br w:type="page"/>
      </w:r>
    </w:p>
    <w:p w14:paraId="26460907" w14:textId="7F389E0A" w:rsidR="00EF18C7" w:rsidRPr="009E6859" w:rsidRDefault="00612595" w:rsidP="007D774E">
      <w:pPr>
        <w:pStyle w:val="Heading1"/>
        <w:rPr>
          <w:lang w:val="en-AU"/>
        </w:rPr>
      </w:pPr>
      <w:bookmarkStart w:id="9" w:name="_Toc30261261"/>
      <w:r w:rsidRPr="009E6859">
        <w:rPr>
          <w:lang w:val="en-AU"/>
        </w:rPr>
        <w:lastRenderedPageBreak/>
        <w:t>Technical Planning</w:t>
      </w:r>
      <w:bookmarkStart w:id="10" w:name="_824tfvmccu51" w:colFirst="0" w:colLast="0"/>
      <w:bookmarkEnd w:id="9"/>
      <w:bookmarkEnd w:id="10"/>
    </w:p>
    <w:p w14:paraId="67D524B6" w14:textId="77777777" w:rsidR="00EF18C7" w:rsidRPr="009E6859" w:rsidRDefault="00612595">
      <w:pPr>
        <w:pStyle w:val="Heading2"/>
        <w:rPr>
          <w:lang w:val="en-AU"/>
        </w:rPr>
      </w:pPr>
      <w:bookmarkStart w:id="11" w:name="_Toc30261262"/>
      <w:r w:rsidRPr="009E6859">
        <w:rPr>
          <w:lang w:val="en-AU"/>
        </w:rPr>
        <w:t>Site Map</w:t>
      </w:r>
      <w:bookmarkEnd w:id="11"/>
    </w:p>
    <w:p w14:paraId="0A6EB5E1" w14:textId="77777777" w:rsidR="00406F00" w:rsidRDefault="00FD71D6" w:rsidP="00FD71D6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Homepage: </w:t>
      </w:r>
    </w:p>
    <w:p w14:paraId="56998581" w14:textId="77777777" w:rsidR="00406F00" w:rsidRDefault="00766370" w:rsidP="00406F0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Welcome</w:t>
      </w:r>
      <w:r w:rsidR="00406F00">
        <w:rPr>
          <w:lang w:val="en-AU"/>
        </w:rPr>
        <w:t>;</w:t>
      </w:r>
    </w:p>
    <w:p w14:paraId="6339764C" w14:textId="77777777" w:rsidR="00406F00" w:rsidRDefault="00406F00" w:rsidP="00406F00">
      <w:pPr>
        <w:numPr>
          <w:ilvl w:val="1"/>
          <w:numId w:val="2"/>
        </w:numPr>
        <w:spacing w:before="0"/>
        <w:ind w:left="1417" w:hanging="357"/>
        <w:rPr>
          <w:lang w:val="en-AU"/>
        </w:rPr>
      </w:pPr>
      <w:r>
        <w:rPr>
          <w:lang w:val="en-AU"/>
        </w:rPr>
        <w:t>Create new account;</w:t>
      </w:r>
    </w:p>
    <w:p w14:paraId="66D89DF1" w14:textId="11B79E40" w:rsidR="00FD71D6" w:rsidRDefault="00406F00" w:rsidP="00406F00">
      <w:pPr>
        <w:numPr>
          <w:ilvl w:val="1"/>
          <w:numId w:val="2"/>
        </w:numPr>
        <w:spacing w:before="0"/>
        <w:ind w:left="1417" w:hanging="357"/>
        <w:rPr>
          <w:lang w:val="en-AU"/>
        </w:rPr>
      </w:pPr>
      <w:r>
        <w:rPr>
          <w:lang w:val="en-AU"/>
        </w:rPr>
        <w:t>U</w:t>
      </w:r>
      <w:r w:rsidR="00766370">
        <w:rPr>
          <w:lang w:val="en-AU"/>
        </w:rPr>
        <w:t>ser log-in.</w:t>
      </w:r>
    </w:p>
    <w:p w14:paraId="0F01836F" w14:textId="712A2A88" w:rsidR="00766370" w:rsidRDefault="00766370" w:rsidP="00FD71D6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Owner area:</w:t>
      </w:r>
    </w:p>
    <w:p w14:paraId="20E75B48" w14:textId="77777777" w:rsidR="00406F00" w:rsidRDefault="00406F00" w:rsidP="0076637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User details:</w:t>
      </w:r>
    </w:p>
    <w:p w14:paraId="7F2A7BA0" w14:textId="77777777" w:rsidR="00406F00" w:rsidRDefault="00406F00" w:rsidP="00406F00">
      <w:pPr>
        <w:numPr>
          <w:ilvl w:val="2"/>
          <w:numId w:val="2"/>
        </w:numPr>
        <w:rPr>
          <w:lang w:val="en-AU"/>
        </w:rPr>
      </w:pPr>
      <w:r>
        <w:rPr>
          <w:lang w:val="en-AU"/>
        </w:rPr>
        <w:t>Name;</w:t>
      </w:r>
    </w:p>
    <w:p w14:paraId="61387715" w14:textId="77777777" w:rsidR="00406F0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Address;</w:t>
      </w:r>
    </w:p>
    <w:p w14:paraId="371B9F38" w14:textId="6818122D" w:rsidR="0076637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Contact number;</w:t>
      </w:r>
    </w:p>
    <w:p w14:paraId="77A4CD3A" w14:textId="08621200" w:rsidR="00406F00" w:rsidRDefault="00406F00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Create new dog account.</w:t>
      </w:r>
    </w:p>
    <w:p w14:paraId="7BFC98DA" w14:textId="2480E07A" w:rsidR="00920954" w:rsidRDefault="00920954" w:rsidP="00406F00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Delete user account.</w:t>
      </w:r>
    </w:p>
    <w:p w14:paraId="1933EA00" w14:textId="3B3C4722" w:rsidR="00406F00" w:rsidRDefault="00406F00" w:rsidP="00766370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Dog page:</w:t>
      </w:r>
    </w:p>
    <w:p w14:paraId="35593B14" w14:textId="081F24F2" w:rsidR="00406F00" w:rsidRDefault="00860DAB" w:rsidP="00406F00">
      <w:pPr>
        <w:numPr>
          <w:ilvl w:val="2"/>
          <w:numId w:val="2"/>
        </w:numPr>
        <w:rPr>
          <w:lang w:val="en-AU"/>
        </w:rPr>
      </w:pPr>
      <w:r>
        <w:rPr>
          <w:lang w:val="en-AU"/>
        </w:rPr>
        <w:t>Dog name;</w:t>
      </w:r>
    </w:p>
    <w:p w14:paraId="08217F59" w14:textId="78F31FE1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Dog breed;</w:t>
      </w:r>
    </w:p>
    <w:p w14:paraId="2DD90074" w14:textId="7E36D705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Age;</w:t>
      </w:r>
    </w:p>
    <w:p w14:paraId="221AEE5B" w14:textId="79953248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Health issues/allergies;</w:t>
      </w:r>
    </w:p>
    <w:p w14:paraId="18E3E357" w14:textId="6BB6DE67" w:rsidR="00860DAB" w:rsidRDefault="00860DAB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Veterinarian contact details;</w:t>
      </w:r>
    </w:p>
    <w:p w14:paraId="476F38FC" w14:textId="77F3C59A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Extrovert/Introvert (tick box);</w:t>
      </w:r>
    </w:p>
    <w:p w14:paraId="10E9E49B" w14:textId="167F3264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Friendly/not friendly toward other dogs;</w:t>
      </w:r>
    </w:p>
    <w:p w14:paraId="566FB4FD" w14:textId="28BCF00F" w:rsidR="000072A0" w:rsidRDefault="000072A0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Other.</w:t>
      </w:r>
    </w:p>
    <w:p w14:paraId="7F3076C4" w14:textId="0149443A" w:rsidR="00920954" w:rsidRDefault="00920954" w:rsidP="00860DAB">
      <w:pPr>
        <w:numPr>
          <w:ilvl w:val="2"/>
          <w:numId w:val="2"/>
        </w:numPr>
        <w:spacing w:before="0"/>
        <w:ind w:left="2126" w:hanging="357"/>
        <w:rPr>
          <w:lang w:val="en-AU"/>
        </w:rPr>
      </w:pPr>
      <w:r>
        <w:rPr>
          <w:lang w:val="en-AU"/>
        </w:rPr>
        <w:t>Delete dog.</w:t>
      </w:r>
    </w:p>
    <w:p w14:paraId="1B79C278" w14:textId="4D5C433D" w:rsidR="00EF18C7" w:rsidRDefault="00766370" w:rsidP="00920954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Calendar for selecting time/date of dog walking.</w:t>
      </w:r>
      <w:r w:rsidR="00612595" w:rsidRPr="00920954">
        <w:rPr>
          <w:lang w:val="en-AU"/>
        </w:rPr>
        <w:t xml:space="preserve"> </w:t>
      </w:r>
    </w:p>
    <w:p w14:paraId="7B62145C" w14:textId="222B087F" w:rsidR="00FA139E" w:rsidRDefault="00FA139E" w:rsidP="00FA139E">
      <w:pPr>
        <w:numPr>
          <w:ilvl w:val="0"/>
          <w:numId w:val="2"/>
        </w:numPr>
        <w:rPr>
          <w:lang w:val="en-AU"/>
        </w:rPr>
      </w:pPr>
      <w:r>
        <w:rPr>
          <w:lang w:val="en-AU"/>
        </w:rPr>
        <w:t>Dog Walker area:</w:t>
      </w:r>
    </w:p>
    <w:p w14:paraId="7CB40B86" w14:textId="5F623135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Calendar showing number of dogs booked in and when.</w:t>
      </w:r>
    </w:p>
    <w:p w14:paraId="7F61A0C9" w14:textId="53B969CC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Map of best route to pick up/drop off.</w:t>
      </w:r>
    </w:p>
    <w:p w14:paraId="7DBCEC12" w14:textId="60CC5924" w:rsidR="00FA139E" w:rsidRDefault="00FA139E" w:rsidP="00FA139E">
      <w:pPr>
        <w:numPr>
          <w:ilvl w:val="1"/>
          <w:numId w:val="2"/>
        </w:numPr>
        <w:rPr>
          <w:lang w:val="en-AU"/>
        </w:rPr>
      </w:pPr>
      <w:r>
        <w:rPr>
          <w:lang w:val="en-AU"/>
        </w:rPr>
        <w:t>Nearby dog-friendly parks/locations.</w:t>
      </w:r>
    </w:p>
    <w:p w14:paraId="715CDC49" w14:textId="79FE02A0" w:rsidR="00EF18C7" w:rsidRPr="00920954" w:rsidRDefault="00EF18C7">
      <w:pPr>
        <w:rPr>
          <w:b/>
          <w:lang w:val="en-AU"/>
        </w:rPr>
      </w:pPr>
    </w:p>
    <w:p w14:paraId="127BD90E" w14:textId="77777777" w:rsidR="00EF18C7" w:rsidRPr="009E6859" w:rsidRDefault="00612595">
      <w:pPr>
        <w:pStyle w:val="Heading2"/>
        <w:rPr>
          <w:lang w:val="en-AU"/>
        </w:rPr>
      </w:pPr>
      <w:bookmarkStart w:id="12" w:name="_g90p6070dwdc" w:colFirst="0" w:colLast="0"/>
      <w:bookmarkEnd w:id="12"/>
      <w:r w:rsidRPr="009E6859">
        <w:rPr>
          <w:lang w:val="en-AU"/>
        </w:rPr>
        <w:br w:type="page"/>
      </w:r>
    </w:p>
    <w:p w14:paraId="34429D5E" w14:textId="29720563" w:rsidR="00EF18C7" w:rsidRDefault="00612595">
      <w:pPr>
        <w:pStyle w:val="Heading2"/>
        <w:rPr>
          <w:lang w:val="en-AU"/>
        </w:rPr>
      </w:pPr>
      <w:bookmarkStart w:id="13" w:name="_Toc30261263"/>
      <w:r w:rsidRPr="009E6859">
        <w:rPr>
          <w:lang w:val="en-AU"/>
        </w:rPr>
        <w:lastRenderedPageBreak/>
        <w:t>Wireframes</w:t>
      </w:r>
      <w:bookmarkEnd w:id="13"/>
    </w:p>
    <w:p w14:paraId="6DFC2916" w14:textId="71C80507" w:rsidR="00061D64" w:rsidRPr="00061D64" w:rsidRDefault="00061D64" w:rsidP="00061D64">
      <w:pPr>
        <w:jc w:val="center"/>
        <w:rPr>
          <w:lang w:val="en-AU"/>
        </w:rPr>
      </w:pPr>
      <w:r>
        <w:rPr>
          <w:lang w:val="en-AU"/>
        </w:rPr>
        <w:t xml:space="preserve">The </w:t>
      </w:r>
      <w:r w:rsidRPr="00061D64">
        <w:rPr>
          <w:color w:val="008A05"/>
          <w:sz w:val="24"/>
          <w:szCs w:val="24"/>
          <w:lang w:val="en-AU"/>
        </w:rPr>
        <w:t>dog owner’s</w:t>
      </w:r>
      <w:r>
        <w:rPr>
          <w:lang w:val="en-AU"/>
        </w:rPr>
        <w:t xml:space="preserve"> viewpoint.</w:t>
      </w:r>
    </w:p>
    <w:p w14:paraId="2735BFE4" w14:textId="22A5CE96" w:rsidR="00EF18C7" w:rsidRDefault="001E7635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4AE85B" wp14:editId="70524EC4">
                <wp:simplePos x="0" y="0"/>
                <wp:positionH relativeFrom="column">
                  <wp:posOffset>2910547</wp:posOffset>
                </wp:positionH>
                <wp:positionV relativeFrom="paragraph">
                  <wp:posOffset>1556873</wp:posOffset>
                </wp:positionV>
                <wp:extent cx="1143000" cy="0"/>
                <wp:effectExtent l="50800" t="101600" r="76200" b="1524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F9D118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29.2pt;margin-top:122.6pt;width:90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1E9D4B" wp14:editId="31C67457">
                <wp:simplePos x="0" y="0"/>
                <wp:positionH relativeFrom="column">
                  <wp:posOffset>1535723</wp:posOffset>
                </wp:positionH>
                <wp:positionV relativeFrom="paragraph">
                  <wp:posOffset>1788160</wp:posOffset>
                </wp:positionV>
                <wp:extent cx="916012" cy="1143000"/>
                <wp:effectExtent l="101600" t="25400" r="74930" b="1270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6012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D2F98" id="Straight Arrow Connector 24" o:spid="_x0000_s1026" type="#_x0000_t32" style="position:absolute;margin-left:120.9pt;margin-top:140.8pt;width:72.15pt;height:90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1E7635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75648" behindDoc="0" locked="0" layoutInCell="1" allowOverlap="1" wp14:anchorId="1B6796C5" wp14:editId="054571DF">
            <wp:simplePos x="0" y="0"/>
            <wp:positionH relativeFrom="column">
              <wp:posOffset>1884680</wp:posOffset>
            </wp:positionH>
            <wp:positionV relativeFrom="paragraph">
              <wp:posOffset>190500</wp:posOffset>
            </wp:positionV>
            <wp:extent cx="1557020" cy="2249805"/>
            <wp:effectExtent l="0" t="0" r="0" b="1079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D6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949ACC" wp14:editId="3DE3BEEE">
                <wp:simplePos x="0" y="0"/>
                <wp:positionH relativeFrom="column">
                  <wp:posOffset>4584896</wp:posOffset>
                </wp:positionH>
                <wp:positionV relativeFrom="paragraph">
                  <wp:posOffset>2019934</wp:posOffset>
                </wp:positionV>
                <wp:extent cx="45719" cy="794629"/>
                <wp:effectExtent l="76200" t="25400" r="107315" b="12001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94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293E9" id="Straight Arrow Connector 15" o:spid="_x0000_s1026" type="#_x0000_t32" style="position:absolute;margin-left:361pt;margin-top:159.05pt;width:3.6pt;height:62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61D64" w:rsidRPr="00954916">
        <w:rPr>
          <w:lang w:val="en-GB"/>
        </w:rPr>
        <w:drawing>
          <wp:anchor distT="0" distB="0" distL="114300" distR="114300" simplePos="0" relativeHeight="251659264" behindDoc="0" locked="0" layoutInCell="1" allowOverlap="1" wp14:anchorId="6DFFD4FF" wp14:editId="4DF32263">
            <wp:simplePos x="0" y="0"/>
            <wp:positionH relativeFrom="column">
              <wp:posOffset>3827145</wp:posOffset>
            </wp:positionH>
            <wp:positionV relativeFrom="paragraph">
              <wp:posOffset>73025</wp:posOffset>
            </wp:positionV>
            <wp:extent cx="1557020" cy="2249805"/>
            <wp:effectExtent l="0" t="0" r="0" b="1079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916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738872" wp14:editId="5E930AC0">
                <wp:simplePos x="0" y="0"/>
                <wp:positionH relativeFrom="column">
                  <wp:posOffset>965835</wp:posOffset>
                </wp:positionH>
                <wp:positionV relativeFrom="paragraph">
                  <wp:posOffset>876935</wp:posOffset>
                </wp:positionV>
                <wp:extent cx="1143000" cy="0"/>
                <wp:effectExtent l="50800" t="101600" r="76200" b="1524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AC3DA" id="Straight Arrow Connector 11" o:spid="_x0000_s1026" type="#_x0000_t32" style="position:absolute;margin-left:76.05pt;margin-top:69.05pt;width:90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954916" w:rsidRPr="00954916">
        <w:rPr>
          <w:lang w:val="en-GB"/>
        </w:rPr>
        <w:drawing>
          <wp:inline distT="0" distB="0" distL="0" distR="0" wp14:anchorId="34BEEFFE" wp14:editId="6FB96892">
            <wp:extent cx="1557640" cy="2250000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764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916" w:rsidRPr="00954916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t xml:space="preserve"> </w:t>
      </w:r>
    </w:p>
    <w:p w14:paraId="726BB88D" w14:textId="5E11F635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 w:rsidRPr="00954916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65408" behindDoc="0" locked="0" layoutInCell="1" allowOverlap="1" wp14:anchorId="7606893C" wp14:editId="521974F9">
            <wp:simplePos x="0" y="0"/>
            <wp:positionH relativeFrom="column">
              <wp:posOffset>3818890</wp:posOffset>
            </wp:positionH>
            <wp:positionV relativeFrom="paragraph">
              <wp:posOffset>53340</wp:posOffset>
            </wp:positionV>
            <wp:extent cx="1557020" cy="2249805"/>
            <wp:effectExtent l="0" t="0" r="0" b="1079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1B954" w14:textId="7B5227C6" w:rsidR="00061D64" w:rsidRDefault="001E7635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 w:rsidRPr="001E7635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74624" behindDoc="0" locked="0" layoutInCell="1" allowOverlap="1" wp14:anchorId="0E1FCCA7" wp14:editId="0935240E">
            <wp:simplePos x="0" y="0"/>
            <wp:positionH relativeFrom="column">
              <wp:posOffset>509905</wp:posOffset>
            </wp:positionH>
            <wp:positionV relativeFrom="paragraph">
              <wp:posOffset>158115</wp:posOffset>
            </wp:positionV>
            <wp:extent cx="1557020" cy="2249805"/>
            <wp:effectExtent l="0" t="0" r="0" b="1079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FBD2F" w14:textId="2FDAE363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66E97CAD" w14:textId="2406E09A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2660F96D" w14:textId="613D4256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14D98BF" w14:textId="5E4FDF16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48E9C289" w14:textId="37DE0A8C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D963E6" wp14:editId="76E944AA">
                <wp:simplePos x="0" y="0"/>
                <wp:positionH relativeFrom="column">
                  <wp:posOffset>4509135</wp:posOffset>
                </wp:positionH>
                <wp:positionV relativeFrom="paragraph">
                  <wp:posOffset>118745</wp:posOffset>
                </wp:positionV>
                <wp:extent cx="74588" cy="571500"/>
                <wp:effectExtent l="50800" t="25400" r="128905" b="1143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88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4785" id="Straight Arrow Connector 17" o:spid="_x0000_s1026" type="#_x0000_t32" style="position:absolute;margin-left:355.05pt;margin-top:9.35pt;width:5.85pt;height: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Pr="00061D64"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  <w:drawing>
          <wp:anchor distT="0" distB="0" distL="114300" distR="114300" simplePos="0" relativeHeight="251667456" behindDoc="0" locked="0" layoutInCell="1" allowOverlap="1" wp14:anchorId="7E888680" wp14:editId="66B7661C">
            <wp:simplePos x="0" y="0"/>
            <wp:positionH relativeFrom="column">
              <wp:posOffset>3823335</wp:posOffset>
            </wp:positionH>
            <wp:positionV relativeFrom="paragraph">
              <wp:posOffset>347345</wp:posOffset>
            </wp:positionV>
            <wp:extent cx="1557020" cy="2249805"/>
            <wp:effectExtent l="0" t="0" r="0" b="107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8D204" w14:textId="3E1BD345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24D52EFE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39914F77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16A26B97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0062DC9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38175F1F" w14:textId="77777777" w:rsidR="00061D64" w:rsidRDefault="00061D64">
      <w:pPr>
        <w:rPr>
          <w:rFonts w:asciiTheme="minorHAnsi" w:eastAsiaTheme="minorEastAsia" w:hAnsiTheme="minorHAnsi" w:cstheme="minorBidi"/>
          <w:noProof/>
          <w:sz w:val="24"/>
          <w:szCs w:val="24"/>
          <w:lang w:val="en-GB"/>
        </w:rPr>
      </w:pPr>
    </w:p>
    <w:p w14:paraId="7AFDD1E5" w14:textId="49C5F1E8" w:rsidR="00091FD2" w:rsidRDefault="00091FD2">
      <w:pPr>
        <w:rPr>
          <w:lang w:val="en-AU"/>
        </w:rPr>
      </w:pPr>
      <w:r>
        <w:rPr>
          <w:lang w:val="en-AU"/>
        </w:rPr>
        <w:br w:type="page"/>
      </w:r>
    </w:p>
    <w:p w14:paraId="0C0F9FDD" w14:textId="77777777" w:rsidR="00522CA0" w:rsidRDefault="00091FD2" w:rsidP="00091FD2">
      <w:pPr>
        <w:jc w:val="center"/>
        <w:rPr>
          <w:lang w:val="en-AU"/>
        </w:rPr>
      </w:pPr>
      <w:r>
        <w:rPr>
          <w:lang w:val="en-AU"/>
        </w:rPr>
        <w:lastRenderedPageBreak/>
        <w:t xml:space="preserve">The </w:t>
      </w:r>
      <w:r w:rsidRPr="00061D64">
        <w:rPr>
          <w:color w:val="008A05"/>
          <w:sz w:val="24"/>
          <w:szCs w:val="24"/>
          <w:lang w:val="en-AU"/>
        </w:rPr>
        <w:t xml:space="preserve">dog </w:t>
      </w:r>
      <w:r>
        <w:rPr>
          <w:color w:val="008A05"/>
          <w:sz w:val="24"/>
          <w:szCs w:val="24"/>
          <w:lang w:val="en-AU"/>
        </w:rPr>
        <w:t>walker</w:t>
      </w:r>
      <w:r w:rsidRPr="00061D64">
        <w:rPr>
          <w:color w:val="008A05"/>
          <w:sz w:val="24"/>
          <w:szCs w:val="24"/>
          <w:lang w:val="en-AU"/>
        </w:rPr>
        <w:t>’s</w:t>
      </w:r>
      <w:r w:rsidR="00522CA0">
        <w:rPr>
          <w:lang w:val="en-AU"/>
        </w:rPr>
        <w:t xml:space="preserve"> viewpoint</w:t>
      </w:r>
    </w:p>
    <w:p w14:paraId="6C14CB54" w14:textId="689E7878" w:rsidR="00091FD2" w:rsidRPr="00061D64" w:rsidRDefault="00522CA0" w:rsidP="00091FD2">
      <w:pPr>
        <w:jc w:val="center"/>
        <w:rPr>
          <w:lang w:val="en-AU"/>
        </w:rPr>
      </w:pPr>
      <w:r>
        <w:rPr>
          <w:lang w:val="en-AU"/>
        </w:rPr>
        <w:t>(</w:t>
      </w:r>
      <w:r w:rsidRPr="00522CA0">
        <w:rPr>
          <w:color w:val="C00000"/>
          <w:highlight w:val="yellow"/>
          <w:lang w:val="en-AU"/>
        </w:rPr>
        <w:t>to be refined</w:t>
      </w:r>
      <w:r>
        <w:rPr>
          <w:lang w:val="en-AU"/>
        </w:rPr>
        <w:t>)</w:t>
      </w:r>
    </w:p>
    <w:p w14:paraId="49DE3144" w14:textId="079BB33C" w:rsidR="00061D64" w:rsidRDefault="00522CA0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3AAFED0" wp14:editId="56FD1708">
            <wp:simplePos x="0" y="0"/>
            <wp:positionH relativeFrom="column">
              <wp:posOffset>4051935</wp:posOffset>
            </wp:positionH>
            <wp:positionV relativeFrom="paragraph">
              <wp:posOffset>226695</wp:posOffset>
            </wp:positionV>
            <wp:extent cx="1557020" cy="2249805"/>
            <wp:effectExtent l="0" t="0" r="0" b="1079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FD2">
        <w:rPr>
          <w:noProof/>
          <w:lang w:val="en-GB"/>
        </w:rPr>
        <w:drawing>
          <wp:anchor distT="0" distB="0" distL="114300" distR="114300" simplePos="0" relativeHeight="251671552" behindDoc="0" locked="0" layoutInCell="1" allowOverlap="1" wp14:anchorId="07237118" wp14:editId="62CB87CE">
            <wp:simplePos x="0" y="0"/>
            <wp:positionH relativeFrom="column">
              <wp:posOffset>2218690</wp:posOffset>
            </wp:positionH>
            <wp:positionV relativeFrom="paragraph">
              <wp:posOffset>114935</wp:posOffset>
            </wp:positionV>
            <wp:extent cx="1559560" cy="2249805"/>
            <wp:effectExtent l="0" t="0" r="0" b="10795"/>
            <wp:wrapSquare wrapText="bothSides"/>
            <wp:docPr id="19" name="Picture 19" descr="/var/folders/47/mff_plpx0jl674dx75rbz3580000gn/T/com.apple.Preview/com.apple.Preview.PasteboardItems/dog_walker_wireframe_refactor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47/mff_plpx0jl674dx75rbz3580000gn/T/com.apple.Preview/com.apple.Preview.PasteboardItems/dog_walker_wireframe_refactor1 (dragged).pd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6D836" w14:textId="64A0CB14" w:rsidR="00091FD2" w:rsidRDefault="00091FD2">
      <w:pPr>
        <w:rPr>
          <w:lang w:val="en-AU"/>
        </w:rPr>
      </w:pPr>
    </w:p>
    <w:p w14:paraId="34D15CCB" w14:textId="6B9224FD" w:rsidR="00091FD2" w:rsidRDefault="00091FD2">
      <w:pPr>
        <w:rPr>
          <w:lang w:val="en-AU"/>
        </w:rPr>
      </w:pPr>
    </w:p>
    <w:p w14:paraId="5EE1B508" w14:textId="441360AA" w:rsidR="00091FD2" w:rsidRDefault="00522CA0">
      <w:pPr>
        <w:rPr>
          <w:lang w:val="en-AU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0E4FA8" wp14:editId="0936293B">
                <wp:simplePos x="0" y="0"/>
                <wp:positionH relativeFrom="column">
                  <wp:posOffset>2981765</wp:posOffset>
                </wp:positionH>
                <wp:positionV relativeFrom="paragraph">
                  <wp:posOffset>272806</wp:posOffset>
                </wp:positionV>
                <wp:extent cx="45719" cy="1599809"/>
                <wp:effectExtent l="127000" t="25400" r="107315" b="12763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99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CBF7F" id="Straight Arrow Connector 25" o:spid="_x0000_s1026" type="#_x0000_t32" style="position:absolute;margin-left:234.8pt;margin-top:21.5pt;width:3.6pt;height:125.9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91FD2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8204D8" wp14:editId="074EFB4A">
                <wp:simplePos x="0" y="0"/>
                <wp:positionH relativeFrom="column">
                  <wp:posOffset>965835</wp:posOffset>
                </wp:positionH>
                <wp:positionV relativeFrom="paragraph">
                  <wp:posOffset>43815</wp:posOffset>
                </wp:positionV>
                <wp:extent cx="1371600" cy="800100"/>
                <wp:effectExtent l="50800" t="76200" r="76200" b="889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27025" id="Straight Arrow Connector 20" o:spid="_x0000_s1026" type="#_x0000_t32" style="position:absolute;margin-left:76.05pt;margin-top:3.45pt;width:108pt;height:63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  <w:r w:rsidR="00091FD2" w:rsidRPr="00091FD2">
        <w:rPr>
          <w:lang w:val="en-AU"/>
        </w:rPr>
        <w:drawing>
          <wp:anchor distT="0" distB="0" distL="114300" distR="114300" simplePos="0" relativeHeight="251670528" behindDoc="0" locked="0" layoutInCell="1" allowOverlap="1" wp14:anchorId="5F39BF2D" wp14:editId="1103F529">
            <wp:simplePos x="0" y="0"/>
            <wp:positionH relativeFrom="column">
              <wp:posOffset>0</wp:posOffset>
            </wp:positionH>
            <wp:positionV relativeFrom="paragraph">
              <wp:posOffset>132715</wp:posOffset>
            </wp:positionV>
            <wp:extent cx="1557639" cy="2250000"/>
            <wp:effectExtent l="0" t="0" r="0" b="1079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639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AD338" w14:textId="367031E0" w:rsidR="00091FD2" w:rsidRDefault="00522CA0">
      <w:pPr>
        <w:rPr>
          <w:lang w:val="en-AU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101E1C" wp14:editId="02AC6E3B">
                <wp:simplePos x="0" y="0"/>
                <wp:positionH relativeFrom="column">
                  <wp:posOffset>4851888</wp:posOffset>
                </wp:positionH>
                <wp:positionV relativeFrom="paragraph">
                  <wp:posOffset>58664</wp:posOffset>
                </wp:positionV>
                <wp:extent cx="45719" cy="1599809"/>
                <wp:effectExtent l="127000" t="25400" r="107315" b="12763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998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542E6" id="Straight Arrow Connector 28" o:spid="_x0000_s1026" type="#_x0000_t32" style="position:absolute;margin-left:382.05pt;margin-top:4.6pt;width:3.6pt;height:125.9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" strokecolor="#4f81bd [3204]" strokeweight="2pt">
                <v:stroke endarrow="block"/>
                <v:shadow on="t" opacity="24903f" mv:blur="40000f" origin=",.5" offset="0,20000emu"/>
              </v:shape>
            </w:pict>
          </mc:Fallback>
        </mc:AlternateContent>
      </w:r>
    </w:p>
    <w:p w14:paraId="32B5C09E" w14:textId="5A8EB485" w:rsidR="00091FD2" w:rsidRDefault="00522CA0">
      <w:pPr>
        <w:rPr>
          <w:lang w:val="en-AU"/>
        </w:rPr>
      </w:pPr>
      <w:r w:rsidRPr="00091FD2">
        <w:rPr>
          <w:lang w:val="en-AU"/>
        </w:rPr>
        <w:drawing>
          <wp:anchor distT="0" distB="0" distL="114300" distR="114300" simplePos="0" relativeHeight="251673600" behindDoc="0" locked="0" layoutInCell="1" allowOverlap="1" wp14:anchorId="3C318535" wp14:editId="5430CAE6">
            <wp:simplePos x="0" y="0"/>
            <wp:positionH relativeFrom="column">
              <wp:posOffset>2218690</wp:posOffset>
            </wp:positionH>
            <wp:positionV relativeFrom="paragraph">
              <wp:posOffset>1221105</wp:posOffset>
            </wp:positionV>
            <wp:extent cx="1557020" cy="2249805"/>
            <wp:effectExtent l="0" t="0" r="0" b="1079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B4CDC" w14:textId="0DDE1616" w:rsidR="00091FD2" w:rsidRDefault="00091FD2">
      <w:pPr>
        <w:rPr>
          <w:lang w:val="en-AU"/>
        </w:rPr>
      </w:pPr>
    </w:p>
    <w:p w14:paraId="23B05722" w14:textId="66AB7B86" w:rsidR="00091FD2" w:rsidRDefault="00522CA0">
      <w:pPr>
        <w:rPr>
          <w:lang w:val="en-AU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2BD9375" wp14:editId="151610BF">
            <wp:simplePos x="0" y="0"/>
            <wp:positionH relativeFrom="column">
              <wp:posOffset>4051935</wp:posOffset>
            </wp:positionH>
            <wp:positionV relativeFrom="paragraph">
              <wp:posOffset>332740</wp:posOffset>
            </wp:positionV>
            <wp:extent cx="1557020" cy="2249805"/>
            <wp:effectExtent l="0" t="0" r="0" b="1079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B8A92" w14:textId="5A757237" w:rsidR="00091FD2" w:rsidRDefault="00091FD2">
      <w:pPr>
        <w:rPr>
          <w:lang w:val="en-AU"/>
        </w:rPr>
      </w:pPr>
    </w:p>
    <w:p w14:paraId="38CFDE01" w14:textId="62C696D2" w:rsidR="00091FD2" w:rsidRDefault="00091FD2">
      <w:pPr>
        <w:rPr>
          <w:lang w:val="en-AU"/>
        </w:rPr>
      </w:pPr>
    </w:p>
    <w:p w14:paraId="19849379" w14:textId="6CFFC1C1" w:rsidR="00091FD2" w:rsidRDefault="00091FD2">
      <w:pPr>
        <w:rPr>
          <w:lang w:val="en-AU"/>
        </w:rPr>
      </w:pPr>
    </w:p>
    <w:p w14:paraId="0E1A4AE6" w14:textId="57EE0494" w:rsidR="00091FD2" w:rsidRDefault="00091FD2">
      <w:pPr>
        <w:rPr>
          <w:lang w:val="en-AU"/>
        </w:rPr>
      </w:pPr>
    </w:p>
    <w:p w14:paraId="21B8070A" w14:textId="47B76E92" w:rsidR="00091FD2" w:rsidRPr="009E6859" w:rsidRDefault="00091FD2">
      <w:pPr>
        <w:rPr>
          <w:lang w:val="en-AU"/>
        </w:rPr>
      </w:pPr>
    </w:p>
    <w:p w14:paraId="540F67AB" w14:textId="1BECE187" w:rsidR="00EF18C7" w:rsidRPr="009E6859" w:rsidRDefault="00612595">
      <w:pPr>
        <w:pStyle w:val="Heading2"/>
        <w:rPr>
          <w:lang w:val="en-AU"/>
        </w:rPr>
      </w:pPr>
      <w:bookmarkStart w:id="14" w:name="_qxgtjc9wmywn" w:colFirst="0" w:colLast="0"/>
      <w:bookmarkEnd w:id="14"/>
      <w:r w:rsidRPr="009E6859">
        <w:rPr>
          <w:lang w:val="en-AU"/>
        </w:rPr>
        <w:br w:type="page"/>
      </w:r>
    </w:p>
    <w:p w14:paraId="6E08DCCA" w14:textId="77777777" w:rsidR="00EF18C7" w:rsidRPr="009E6859" w:rsidRDefault="00612595">
      <w:pPr>
        <w:pStyle w:val="Heading2"/>
        <w:rPr>
          <w:lang w:val="en-AU"/>
        </w:rPr>
      </w:pPr>
      <w:bookmarkStart w:id="15" w:name="_Toc30261264"/>
      <w:r w:rsidRPr="009E6859">
        <w:rPr>
          <w:lang w:val="en-AU"/>
        </w:rPr>
        <w:lastRenderedPageBreak/>
        <w:t>Database Schema Design</w:t>
      </w:r>
      <w:bookmarkEnd w:id="15"/>
    </w:p>
    <w:p w14:paraId="3F524ACD" w14:textId="6D8B3F6C" w:rsidR="00EF18C7" w:rsidRPr="009E6859" w:rsidRDefault="00851ACB">
      <w:pPr>
        <w:rPr>
          <w:lang w:val="en-AU"/>
        </w:rPr>
      </w:pPr>
      <w:r w:rsidRPr="00851ACB">
        <w:rPr>
          <w:lang w:val="en-AU"/>
        </w:rPr>
        <w:drawing>
          <wp:inline distT="0" distB="0" distL="0" distR="0" wp14:anchorId="085379A5" wp14:editId="45E49740">
            <wp:extent cx="5943600" cy="4090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14:paraId="530C81DF" w14:textId="77777777" w:rsidR="00EF18C7" w:rsidRPr="009E6859" w:rsidRDefault="00612595">
      <w:pPr>
        <w:pStyle w:val="Heading1"/>
        <w:rPr>
          <w:lang w:val="en-AU"/>
        </w:rPr>
      </w:pPr>
      <w:bookmarkStart w:id="17" w:name="_kjjjc59ail20" w:colFirst="0" w:colLast="0"/>
      <w:bookmarkEnd w:id="17"/>
      <w:r w:rsidRPr="009E6859">
        <w:rPr>
          <w:lang w:val="en-AU"/>
        </w:rPr>
        <w:br w:type="page"/>
      </w:r>
    </w:p>
    <w:p w14:paraId="21DF3B54" w14:textId="77777777" w:rsidR="00EF18C7" w:rsidRPr="009E6859" w:rsidRDefault="00612595">
      <w:pPr>
        <w:pStyle w:val="Heading1"/>
        <w:rPr>
          <w:lang w:val="en-AU"/>
        </w:rPr>
      </w:pPr>
      <w:bookmarkStart w:id="18" w:name="_Toc30261265"/>
      <w:r w:rsidRPr="009E6859">
        <w:rPr>
          <w:lang w:val="en-AU"/>
        </w:rPr>
        <w:lastRenderedPageBreak/>
        <w:t>Project Delivery Planning</w:t>
      </w:r>
      <w:bookmarkEnd w:id="18"/>
    </w:p>
    <w:p w14:paraId="0BF3CDE6" w14:textId="77777777" w:rsidR="00EF18C7" w:rsidRPr="000764E5" w:rsidRDefault="00612595">
      <w:pPr>
        <w:rPr>
          <w:highlight w:val="yellow"/>
          <w:lang w:val="en-AU"/>
        </w:rPr>
      </w:pPr>
      <w:r w:rsidRPr="000764E5">
        <w:rPr>
          <w:highlight w:val="yellow"/>
          <w:lang w:val="en-AU"/>
        </w:rPr>
        <w:t>For small projects like this, lets define some key milestones and due dates to work towards.</w:t>
      </w:r>
      <w:r w:rsidRPr="000764E5">
        <w:rPr>
          <w:highlight w:val="yellow"/>
          <w:lang w:val="en-AU"/>
        </w:rPr>
        <w:br/>
      </w:r>
      <w:proofErr w:type="gramStart"/>
      <w:r w:rsidRPr="000764E5">
        <w:rPr>
          <w:highlight w:val="yellow"/>
          <w:lang w:val="en-AU"/>
        </w:rPr>
        <w:t>In reality, “</w:t>
      </w:r>
      <w:proofErr w:type="gramEnd"/>
      <w:r w:rsidRPr="000764E5">
        <w:rPr>
          <w:highlight w:val="yellow"/>
          <w:lang w:val="en-AU"/>
        </w:rPr>
        <w:t xml:space="preserve">Milestones” will be spaced a bit further apart. For us, think of a milestone as a set of tasks by which we will see noticeable changes. Be prepared to talk about your progress, if your falling behind on completing your milestones, </w:t>
      </w:r>
      <w:proofErr w:type="gramStart"/>
      <w:r w:rsidRPr="000764E5">
        <w:rPr>
          <w:highlight w:val="yellow"/>
          <w:lang w:val="en-AU"/>
        </w:rPr>
        <w:t>than</w:t>
      </w:r>
      <w:proofErr w:type="gramEnd"/>
      <w:r w:rsidRPr="000764E5">
        <w:rPr>
          <w:highlight w:val="yellow"/>
          <w:lang w:val="en-AU"/>
        </w:rPr>
        <w:t xml:space="preserve"> you will need to cut scope, or dedicate more time to work on the project.</w:t>
      </w:r>
    </w:p>
    <w:p w14:paraId="232EB5DE" w14:textId="77777777" w:rsidR="00EF18C7" w:rsidRPr="000764E5" w:rsidRDefault="00612595">
      <w:pPr>
        <w:rPr>
          <w:highlight w:val="yellow"/>
          <w:lang w:val="en-AU"/>
        </w:rPr>
      </w:pPr>
      <w:r w:rsidRPr="000764E5">
        <w:rPr>
          <w:highlight w:val="yellow"/>
          <w:lang w:val="en-AU"/>
        </w:rPr>
        <w:t>Below are outlined some broad generic tasks that you should aim towards. Please adjust to meet your own specific project requirements and goals.</w:t>
      </w:r>
    </w:p>
    <w:p w14:paraId="5203B9CC" w14:textId="77777777" w:rsidR="00EF18C7" w:rsidRPr="009E6859" w:rsidRDefault="00612595">
      <w:pPr>
        <w:rPr>
          <w:lang w:val="en-AU"/>
        </w:rPr>
      </w:pPr>
      <w:r w:rsidRPr="000764E5">
        <w:rPr>
          <w:highlight w:val="yellow"/>
          <w:lang w:val="en-AU"/>
        </w:rPr>
        <w:t xml:space="preserve">Aim for all features to be implemented and functional by no later than Milestone 4 - End of Lesson Tuesday, </w:t>
      </w:r>
      <w:proofErr w:type="gramStart"/>
      <w:r w:rsidRPr="000764E5">
        <w:rPr>
          <w:highlight w:val="yellow"/>
          <w:lang w:val="en-AU"/>
        </w:rPr>
        <w:t>This</w:t>
      </w:r>
      <w:proofErr w:type="gramEnd"/>
      <w:r w:rsidRPr="000764E5">
        <w:rPr>
          <w:highlight w:val="yellow"/>
          <w:lang w:val="en-AU"/>
        </w:rPr>
        <w:t xml:space="preserve"> will allow you a safety net should you over scope, or time to really polish your project should you meet the deadline. The saying “The last 20% takes 80% of the time” couldn't be </w:t>
      </w:r>
      <w:proofErr w:type="gramStart"/>
      <w:r w:rsidRPr="000764E5">
        <w:rPr>
          <w:highlight w:val="yellow"/>
          <w:lang w:val="en-AU"/>
        </w:rPr>
        <w:t>more true</w:t>
      </w:r>
      <w:proofErr w:type="gramEnd"/>
      <w:r w:rsidRPr="000764E5">
        <w:rPr>
          <w:highlight w:val="yellow"/>
          <w:lang w:val="en-AU"/>
        </w:rPr>
        <w:t>. Please aim for feature complete by Milestone 4</w:t>
      </w:r>
      <w:r w:rsidRPr="009E6859">
        <w:rPr>
          <w:lang w:val="en-AU"/>
        </w:rPr>
        <w:t>.</w:t>
      </w:r>
    </w:p>
    <w:p w14:paraId="73FBB121" w14:textId="77777777" w:rsidR="00EF18C7" w:rsidRPr="009E6859" w:rsidRDefault="00612595">
      <w:pPr>
        <w:pStyle w:val="Heading2"/>
        <w:rPr>
          <w:lang w:val="en-AU"/>
        </w:rPr>
      </w:pPr>
      <w:bookmarkStart w:id="19" w:name="_lxktdyi3wdm0" w:colFirst="0" w:colLast="0"/>
      <w:bookmarkEnd w:id="19"/>
      <w:r w:rsidRPr="009E6859">
        <w:rPr>
          <w:lang w:val="en-AU"/>
        </w:rPr>
        <w:br w:type="page"/>
      </w:r>
    </w:p>
    <w:p w14:paraId="19C74004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0" w:name="_Toc30261266"/>
      <w:r w:rsidRPr="000764E5">
        <w:rPr>
          <w:highlight w:val="yellow"/>
          <w:lang w:val="en-AU"/>
        </w:rPr>
        <w:lastRenderedPageBreak/>
        <w:t>Milestone 1 - End of Lesson Tuesday (22nd October)</w:t>
      </w:r>
      <w:bookmarkEnd w:id="20"/>
    </w:p>
    <w:p w14:paraId="0BEFAB34" w14:textId="77777777" w:rsidR="00EF18C7" w:rsidRPr="000764E5" w:rsidRDefault="00612595">
      <w:pPr>
        <w:numPr>
          <w:ilvl w:val="0"/>
          <w:numId w:val="8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Created views and controllers as required by the sitemap. Each page can be navigated to via the browser </w:t>
      </w:r>
      <w:proofErr w:type="spellStart"/>
      <w:r w:rsidRPr="000764E5">
        <w:rPr>
          <w:highlight w:val="yellow"/>
          <w:lang w:val="en-AU"/>
        </w:rPr>
        <w:t>url</w:t>
      </w:r>
      <w:proofErr w:type="spellEnd"/>
      <w:r w:rsidRPr="000764E5">
        <w:rPr>
          <w:highlight w:val="yellow"/>
          <w:lang w:val="en-AU"/>
        </w:rPr>
        <w:t xml:space="preserve"> bar. Core pages have some mocked data but the pages are not yet data driven.</w:t>
      </w:r>
      <w:r w:rsidRPr="000764E5">
        <w:rPr>
          <w:highlight w:val="yellow"/>
          <w:lang w:val="en-AU"/>
        </w:rPr>
        <w:br/>
      </w:r>
    </w:p>
    <w:p w14:paraId="0487A3E4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At least one page has been fully mocked, setting the tone for theme, </w:t>
      </w:r>
      <w:proofErr w:type="spellStart"/>
      <w:r w:rsidRPr="000764E5">
        <w:rPr>
          <w:highlight w:val="yellow"/>
          <w:lang w:val="en-AU"/>
        </w:rPr>
        <w:t>colors</w:t>
      </w:r>
      <w:proofErr w:type="spellEnd"/>
      <w:r w:rsidRPr="000764E5">
        <w:rPr>
          <w:highlight w:val="yellow"/>
          <w:lang w:val="en-AU"/>
        </w:rPr>
        <w:t xml:space="preserve"> and page styling that the rest of the application will follow. - no data need yet be acquired from the db.</w:t>
      </w:r>
      <w:r w:rsidRPr="000764E5">
        <w:rPr>
          <w:highlight w:val="yellow"/>
          <w:lang w:val="en-AU"/>
        </w:rPr>
        <w:br/>
      </w:r>
    </w:p>
    <w:p w14:paraId="62A70591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proofErr w:type="spellStart"/>
      <w:r w:rsidRPr="000764E5">
        <w:rPr>
          <w:highlight w:val="yellow"/>
          <w:lang w:val="en-AU"/>
        </w:rPr>
        <w:t>Github</w:t>
      </w:r>
      <w:proofErr w:type="spellEnd"/>
      <w:r w:rsidRPr="000764E5">
        <w:rPr>
          <w:highlight w:val="yellow"/>
          <w:lang w:val="en-AU"/>
        </w:rPr>
        <w:t xml:space="preserve"> repo has been created and project has been committed.</w:t>
      </w:r>
      <w:r w:rsidRPr="000764E5">
        <w:rPr>
          <w:highlight w:val="yellow"/>
          <w:lang w:val="en-AU"/>
        </w:rPr>
        <w:br/>
      </w:r>
    </w:p>
    <w:p w14:paraId="3C8D7E2B" w14:textId="77777777" w:rsidR="00EF18C7" w:rsidRPr="000764E5" w:rsidRDefault="00612595">
      <w:pPr>
        <w:numPr>
          <w:ilvl w:val="0"/>
          <w:numId w:val="8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&lt;expand on application features and requirements to be implemented&gt;</w:t>
      </w:r>
    </w:p>
    <w:p w14:paraId="1B2E0014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1" w:name="_Toc30261267"/>
      <w:r w:rsidRPr="000764E5">
        <w:rPr>
          <w:highlight w:val="yellow"/>
          <w:lang w:val="en-AU"/>
        </w:rPr>
        <w:t>Milestone 2 - End of Lesson Thursday (24th October)</w:t>
      </w:r>
      <w:bookmarkEnd w:id="21"/>
    </w:p>
    <w:p w14:paraId="4EC5CB8B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>Implement Models as needed via migration scripts, seed the database with initial test data</w:t>
      </w:r>
    </w:p>
    <w:p w14:paraId="151E69E4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Have implemented the ability to allow a user to “Login” and view a “secure” page only accessible via the logged in user.</w:t>
      </w:r>
    </w:p>
    <w:p w14:paraId="4AD113DD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Some details from the </w:t>
      </w:r>
      <w:proofErr w:type="spellStart"/>
      <w:r w:rsidRPr="000764E5">
        <w:rPr>
          <w:highlight w:val="yellow"/>
          <w:lang w:val="en-AU"/>
        </w:rPr>
        <w:t>db</w:t>
      </w:r>
      <w:proofErr w:type="spellEnd"/>
      <w:r w:rsidRPr="000764E5">
        <w:rPr>
          <w:highlight w:val="yellow"/>
          <w:lang w:val="en-AU"/>
        </w:rPr>
        <w:t xml:space="preserve"> are presented in the view, </w:t>
      </w:r>
      <w:proofErr w:type="spellStart"/>
      <w:r w:rsidRPr="000764E5">
        <w:rPr>
          <w:highlight w:val="yellow"/>
          <w:lang w:val="en-AU"/>
        </w:rPr>
        <w:t>eg</w:t>
      </w:r>
      <w:proofErr w:type="spellEnd"/>
      <w:r w:rsidRPr="000764E5">
        <w:rPr>
          <w:highlight w:val="yellow"/>
          <w:lang w:val="en-AU"/>
        </w:rPr>
        <w:t xml:space="preserve"> the users name/email if they are logged in.</w:t>
      </w:r>
    </w:p>
    <w:p w14:paraId="51F3DC6D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Deployment steps have been completed, project can be deployed to </w:t>
      </w:r>
      <w:proofErr w:type="spellStart"/>
      <w:r w:rsidRPr="000764E5">
        <w:rPr>
          <w:highlight w:val="yellow"/>
          <w:lang w:val="en-AU"/>
        </w:rPr>
        <w:t>heroku</w:t>
      </w:r>
      <w:proofErr w:type="spellEnd"/>
      <w:r w:rsidRPr="000764E5">
        <w:rPr>
          <w:highlight w:val="yellow"/>
          <w:lang w:val="en-AU"/>
        </w:rPr>
        <w:br/>
        <w:t>&lt;expand on application features and requirements to be implemented&gt;</w:t>
      </w:r>
    </w:p>
    <w:p w14:paraId="135C24F5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2" w:name="_Toc30261268"/>
      <w:r w:rsidRPr="000764E5">
        <w:rPr>
          <w:highlight w:val="yellow"/>
          <w:lang w:val="en-AU"/>
        </w:rPr>
        <w:t>Milestone 3 - End of Lesson Saturday (26th October)</w:t>
      </w:r>
      <w:bookmarkEnd w:id="22"/>
    </w:p>
    <w:p w14:paraId="510278E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>Seek feedback and adjust planned features and scope as required</w:t>
      </w:r>
    </w:p>
    <w:p w14:paraId="66E64FEC" w14:textId="77777777" w:rsidR="00EF18C7" w:rsidRPr="000764E5" w:rsidRDefault="00612595">
      <w:pPr>
        <w:numPr>
          <w:ilvl w:val="0"/>
          <w:numId w:val="3"/>
        </w:numPr>
        <w:spacing w:before="0"/>
        <w:rPr>
          <w:highlight w:val="yellow"/>
          <w:lang w:val="en-AU"/>
        </w:rPr>
      </w:pPr>
      <w:r w:rsidRPr="000764E5">
        <w:rPr>
          <w:highlight w:val="yellow"/>
          <w:lang w:val="en-AU"/>
        </w:rPr>
        <w:t>&lt;expand on application features and requirements to be implemented.</w:t>
      </w:r>
    </w:p>
    <w:p w14:paraId="2C950E8A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3" w:name="_Toc30261269"/>
      <w:r w:rsidRPr="000764E5">
        <w:rPr>
          <w:highlight w:val="yellow"/>
          <w:lang w:val="en-AU"/>
        </w:rPr>
        <w:t>Milestone 4 - End of Lesson Tuesday (29nd October)</w:t>
      </w:r>
      <w:bookmarkEnd w:id="23"/>
    </w:p>
    <w:p w14:paraId="6D5B9CF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Aim for all project features to be completed by this </w:t>
      </w:r>
      <w:proofErr w:type="gramStart"/>
      <w:r w:rsidRPr="000764E5">
        <w:rPr>
          <w:highlight w:val="yellow"/>
          <w:lang w:val="en-AU"/>
        </w:rPr>
        <w:t>day !Feature</w:t>
      </w:r>
      <w:proofErr w:type="gramEnd"/>
      <w:r w:rsidRPr="000764E5">
        <w:rPr>
          <w:highlight w:val="yellow"/>
          <w:lang w:val="en-AU"/>
        </w:rPr>
        <w:t xml:space="preserve"> Lockdown, no new features moving forward. Application should be fully functional, with nothing more than styling and usability improvements</w:t>
      </w:r>
    </w:p>
    <w:p w14:paraId="6EA2CCCF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4" w:name="_Toc30261270"/>
      <w:r w:rsidRPr="000764E5">
        <w:rPr>
          <w:highlight w:val="yellow"/>
          <w:lang w:val="en-AU"/>
        </w:rPr>
        <w:t>Milestone 5 - End of Lesson Thursday (31th October)</w:t>
      </w:r>
      <w:bookmarkEnd w:id="24"/>
    </w:p>
    <w:p w14:paraId="769809DF" w14:textId="77777777" w:rsidR="00EF18C7" w:rsidRPr="000764E5" w:rsidRDefault="00612595">
      <w:pPr>
        <w:numPr>
          <w:ilvl w:val="0"/>
          <w:numId w:val="3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Refactoring, </w:t>
      </w:r>
      <w:proofErr w:type="spellStart"/>
      <w:r w:rsidRPr="000764E5">
        <w:rPr>
          <w:highlight w:val="yellow"/>
          <w:lang w:val="en-AU"/>
        </w:rPr>
        <w:t>clode</w:t>
      </w:r>
      <w:proofErr w:type="spellEnd"/>
      <w:r w:rsidRPr="000764E5">
        <w:rPr>
          <w:highlight w:val="yellow"/>
          <w:lang w:val="en-AU"/>
        </w:rPr>
        <w:t xml:space="preserve"> </w:t>
      </w:r>
      <w:proofErr w:type="spellStart"/>
      <w:r w:rsidRPr="000764E5">
        <w:rPr>
          <w:highlight w:val="yellow"/>
          <w:lang w:val="en-AU"/>
        </w:rPr>
        <w:t>cleanups</w:t>
      </w:r>
      <w:proofErr w:type="spellEnd"/>
      <w:r w:rsidRPr="000764E5">
        <w:rPr>
          <w:highlight w:val="yellow"/>
          <w:lang w:val="en-AU"/>
        </w:rPr>
        <w:t xml:space="preserve">, styling improvements, bug fixes, </w:t>
      </w:r>
    </w:p>
    <w:p w14:paraId="41BFA6C6" w14:textId="77777777" w:rsidR="00EF18C7" w:rsidRPr="000764E5" w:rsidRDefault="00612595">
      <w:pPr>
        <w:pStyle w:val="Heading2"/>
        <w:rPr>
          <w:highlight w:val="yellow"/>
          <w:lang w:val="en-AU"/>
        </w:rPr>
      </w:pPr>
      <w:bookmarkStart w:id="25" w:name="_Toc30261271"/>
      <w:r w:rsidRPr="000764E5">
        <w:rPr>
          <w:highlight w:val="yellow"/>
          <w:lang w:val="en-AU"/>
        </w:rPr>
        <w:t>Milestone 6 - Mid day - Saturday (2nd November)</w:t>
      </w:r>
      <w:bookmarkEnd w:id="25"/>
    </w:p>
    <w:p w14:paraId="706DD005" w14:textId="77777777" w:rsidR="00EF18C7" w:rsidRPr="000764E5" w:rsidRDefault="00612595">
      <w:pPr>
        <w:numPr>
          <w:ilvl w:val="0"/>
          <w:numId w:val="6"/>
        </w:numPr>
        <w:rPr>
          <w:highlight w:val="yellow"/>
          <w:lang w:val="en-AU"/>
        </w:rPr>
      </w:pPr>
      <w:r w:rsidRPr="000764E5">
        <w:rPr>
          <w:highlight w:val="yellow"/>
          <w:lang w:val="en-AU"/>
        </w:rPr>
        <w:t xml:space="preserve">Done! </w:t>
      </w:r>
    </w:p>
    <w:p w14:paraId="3FD244B4" w14:textId="77777777" w:rsidR="00EF18C7" w:rsidRPr="009E6859" w:rsidRDefault="00612595">
      <w:pPr>
        <w:numPr>
          <w:ilvl w:val="0"/>
          <w:numId w:val="6"/>
        </w:numPr>
        <w:spacing w:before="0"/>
        <w:rPr>
          <w:lang w:val="en-AU"/>
        </w:rPr>
      </w:pPr>
      <w:r w:rsidRPr="000764E5">
        <w:rPr>
          <w:highlight w:val="yellow"/>
          <w:lang w:val="en-AU"/>
        </w:rPr>
        <w:t>Presentations</w:t>
      </w:r>
    </w:p>
    <w:p w14:paraId="00A29505" w14:textId="77777777" w:rsidR="00EF18C7" w:rsidRPr="009E6859" w:rsidRDefault="00EF18C7">
      <w:pPr>
        <w:rPr>
          <w:lang w:val="en-AU"/>
        </w:rPr>
      </w:pPr>
    </w:p>
    <w:p w14:paraId="783B9C4E" w14:textId="77777777" w:rsidR="00EF18C7" w:rsidRPr="009E6859" w:rsidRDefault="00EF18C7">
      <w:pPr>
        <w:rPr>
          <w:lang w:val="en-AU"/>
        </w:rPr>
      </w:pPr>
    </w:p>
    <w:p w14:paraId="21E86515" w14:textId="77777777" w:rsidR="00EF18C7" w:rsidRPr="009E6859" w:rsidRDefault="00EF18C7">
      <w:pPr>
        <w:rPr>
          <w:lang w:val="en-AU"/>
        </w:rPr>
      </w:pPr>
    </w:p>
    <w:p w14:paraId="38CD7F00" w14:textId="77777777" w:rsidR="00EF18C7" w:rsidRPr="009E6859" w:rsidRDefault="00612595">
      <w:pPr>
        <w:jc w:val="center"/>
        <w:rPr>
          <w:sz w:val="16"/>
          <w:szCs w:val="16"/>
          <w:lang w:val="en-AU"/>
        </w:rPr>
      </w:pPr>
      <w:r w:rsidRPr="009E6859">
        <w:rPr>
          <w:sz w:val="16"/>
          <w:szCs w:val="16"/>
          <w:lang w:val="en-AU"/>
        </w:rPr>
        <w:t>end of document</w:t>
      </w:r>
    </w:p>
    <w:sectPr w:rsidR="00EF18C7" w:rsidRPr="009E6859">
      <w:headerReference w:type="default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2AC139" w14:textId="77777777" w:rsidR="009D2E23" w:rsidRDefault="009D2E23">
      <w:pPr>
        <w:spacing w:before="0" w:line="240" w:lineRule="auto"/>
      </w:pPr>
      <w:r>
        <w:separator/>
      </w:r>
    </w:p>
  </w:endnote>
  <w:endnote w:type="continuationSeparator" w:id="0">
    <w:p w14:paraId="34CA1B9F" w14:textId="77777777" w:rsidR="009D2E23" w:rsidRDefault="009D2E2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Proxima Nova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E6223C" w14:textId="77777777" w:rsidR="00EF18C7" w:rsidRDefault="00612595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851ACB">
      <w:rPr>
        <w:noProof/>
      </w:rPr>
      <w:t>6</w:t>
    </w:r>
    <w:r>
      <w:fldChar w:fldCharType="end"/>
    </w:r>
    <w:r>
      <w:rPr>
        <w:noProof/>
        <w:lang w:val="en-GB"/>
      </w:rPr>
      <w:drawing>
        <wp:anchor distT="0" distB="0" distL="0" distR="0" simplePos="0" relativeHeight="251661312" behindDoc="0" locked="0" layoutInCell="1" hidden="0" allowOverlap="1" wp14:anchorId="7C0FA180" wp14:editId="7EB3B78A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3" name="image3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7881FA" w14:textId="77777777" w:rsidR="00EF18C7" w:rsidRDefault="00612595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  <w:lang w:val="en-GB"/>
      </w:rPr>
      <w:drawing>
        <wp:anchor distT="0" distB="0" distL="0" distR="0" simplePos="0" relativeHeight="251662336" behindDoc="0" locked="0" layoutInCell="1" hidden="0" allowOverlap="1" wp14:anchorId="1A92FFEB" wp14:editId="14708F0C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l="0" t="0" r="0" b="0"/>
          <wp:wrapTopAndBottom distT="0" distB="0"/>
          <wp:docPr id="2" name="image3.png" descr="foot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AC0916" w14:textId="77777777" w:rsidR="009D2E23" w:rsidRDefault="009D2E23">
      <w:pPr>
        <w:spacing w:before="0" w:line="240" w:lineRule="auto"/>
      </w:pPr>
      <w:r>
        <w:separator/>
      </w:r>
    </w:p>
  </w:footnote>
  <w:footnote w:type="continuationSeparator" w:id="0">
    <w:p w14:paraId="7B23ABDA" w14:textId="77777777" w:rsidR="009D2E23" w:rsidRDefault="009D2E2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21FB30" w14:textId="77777777" w:rsidR="00EF18C7" w:rsidRDefault="00612595">
    <w:pPr>
      <w:pBdr>
        <w:top w:val="nil"/>
        <w:left w:val="nil"/>
        <w:bottom w:val="nil"/>
        <w:right w:val="nil"/>
        <w:between w:val="nil"/>
      </w:pBdr>
      <w:spacing w:before="640"/>
      <w:rPr>
        <w:color w:val="666666"/>
        <w:sz w:val="20"/>
        <w:szCs w:val="20"/>
      </w:rPr>
    </w:pPr>
    <w:r>
      <w:rPr>
        <w:noProof/>
        <w:lang w:val="en-GB"/>
      </w:rPr>
      <w:drawing>
        <wp:anchor distT="0" distB="0" distL="0" distR="0" simplePos="0" relativeHeight="251658240" behindDoc="0" locked="0" layoutInCell="1" hidden="0" allowOverlap="1" wp14:anchorId="0BB618F2" wp14:editId="63E7ACD7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1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GB"/>
      </w:rPr>
      <w:drawing>
        <wp:anchor distT="0" distB="0" distL="0" distR="0" simplePos="0" relativeHeight="251659264" behindDoc="0" locked="0" layoutInCell="1" hidden="0" allowOverlap="1" wp14:anchorId="49DEA566" wp14:editId="7D7C061A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7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0AE5D7E" w14:textId="77777777" w:rsidR="00EF18C7" w:rsidRDefault="00612595">
    <w:pPr>
      <w:pBdr>
        <w:top w:val="nil"/>
        <w:left w:val="nil"/>
        <w:bottom w:val="nil"/>
        <w:right w:val="nil"/>
        <w:between w:val="nil"/>
      </w:pBdr>
      <w:rPr>
        <w:color w:val="666666"/>
        <w:sz w:val="20"/>
        <w:szCs w:val="20"/>
      </w:rPr>
    </w:pPr>
    <w:r>
      <w:rPr>
        <w:noProof/>
        <w:color w:val="666666"/>
        <w:sz w:val="20"/>
        <w:szCs w:val="20"/>
        <w:lang w:val="en-GB"/>
      </w:rPr>
      <w:drawing>
        <wp:inline distT="114300" distB="114300" distL="114300" distR="114300" wp14:anchorId="1A0321A9" wp14:editId="052F20F2">
          <wp:extent cx="447675" cy="57150"/>
          <wp:effectExtent l="0" t="0" r="0" b="0"/>
          <wp:docPr id="5" name="image1.png" descr="short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short line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B2BAF6" w14:textId="77777777" w:rsidR="00EF18C7" w:rsidRDefault="00612595">
    <w:pPr>
      <w:pBdr>
        <w:top w:val="nil"/>
        <w:left w:val="nil"/>
        <w:bottom w:val="nil"/>
        <w:right w:val="nil"/>
        <w:between w:val="nil"/>
      </w:pBdr>
      <w:spacing w:before="640"/>
    </w:pPr>
    <w:r>
      <w:rPr>
        <w:noProof/>
        <w:lang w:val="en-GB"/>
      </w:rPr>
      <w:drawing>
        <wp:anchor distT="0" distB="0" distL="0" distR="0" simplePos="0" relativeHeight="251660288" behindDoc="0" locked="0" layoutInCell="1" hidden="0" allowOverlap="1" wp14:anchorId="4F9515B4" wp14:editId="256E7BE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l="0" t="0" r="0" b="0"/>
          <wp:wrapTopAndBottom distT="0" distB="0"/>
          <wp:docPr id="4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40012D"/>
    <w:multiLevelType w:val="multilevel"/>
    <w:tmpl w:val="7506F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F9F4132"/>
    <w:multiLevelType w:val="multilevel"/>
    <w:tmpl w:val="A62C5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1296184"/>
    <w:multiLevelType w:val="multilevel"/>
    <w:tmpl w:val="8E781A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1642AC3"/>
    <w:multiLevelType w:val="multilevel"/>
    <w:tmpl w:val="471420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28802C7"/>
    <w:multiLevelType w:val="multilevel"/>
    <w:tmpl w:val="9B6AD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B9A76EA"/>
    <w:multiLevelType w:val="multilevel"/>
    <w:tmpl w:val="60E48A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AB912DF"/>
    <w:multiLevelType w:val="hybridMultilevel"/>
    <w:tmpl w:val="C7323E34"/>
    <w:lvl w:ilvl="0" w:tplc="0D560032">
      <w:numFmt w:val="bullet"/>
      <w:lvlText w:val=""/>
      <w:lvlJc w:val="left"/>
      <w:pPr>
        <w:ind w:left="720" w:hanging="360"/>
      </w:pPr>
      <w:rPr>
        <w:rFonts w:ascii="Symbol" w:eastAsia="Proxima Nova" w:hAnsi="Symbol" w:cs="Proxima Nov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337449"/>
    <w:multiLevelType w:val="multilevel"/>
    <w:tmpl w:val="AA728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ECC52A5"/>
    <w:multiLevelType w:val="multilevel"/>
    <w:tmpl w:val="95266E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22B"/>
    <w:rsid w:val="000072A0"/>
    <w:rsid w:val="00061D64"/>
    <w:rsid w:val="000764E5"/>
    <w:rsid w:val="00091FD2"/>
    <w:rsid w:val="001E7635"/>
    <w:rsid w:val="00237EE8"/>
    <w:rsid w:val="00363328"/>
    <w:rsid w:val="00390CD3"/>
    <w:rsid w:val="00406F00"/>
    <w:rsid w:val="00416AC7"/>
    <w:rsid w:val="004A3BA8"/>
    <w:rsid w:val="00522CA0"/>
    <w:rsid w:val="005718B6"/>
    <w:rsid w:val="005A0F57"/>
    <w:rsid w:val="00611E51"/>
    <w:rsid w:val="00612595"/>
    <w:rsid w:val="00766370"/>
    <w:rsid w:val="007C222B"/>
    <w:rsid w:val="007C59A8"/>
    <w:rsid w:val="007D774E"/>
    <w:rsid w:val="007E6C8D"/>
    <w:rsid w:val="007F66FD"/>
    <w:rsid w:val="0083256D"/>
    <w:rsid w:val="00851ACB"/>
    <w:rsid w:val="00860DAB"/>
    <w:rsid w:val="00865A6A"/>
    <w:rsid w:val="008C17EF"/>
    <w:rsid w:val="00920954"/>
    <w:rsid w:val="00954916"/>
    <w:rsid w:val="009D2E23"/>
    <w:rsid w:val="009E340F"/>
    <w:rsid w:val="009E6859"/>
    <w:rsid w:val="00A104B7"/>
    <w:rsid w:val="00BA2773"/>
    <w:rsid w:val="00BC491D"/>
    <w:rsid w:val="00D7299F"/>
    <w:rsid w:val="00EF18C7"/>
    <w:rsid w:val="00F037C1"/>
    <w:rsid w:val="00F2573C"/>
    <w:rsid w:val="00FA139E"/>
    <w:rsid w:val="00FD7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ABF8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Proxima Nova" w:eastAsia="Proxima Nova" w:hAnsi="Proxima Nova" w:cs="Proxima Nova"/>
        <w:sz w:val="22"/>
        <w:szCs w:val="22"/>
        <w:lang w:val="en" w:eastAsia="en-GB" w:bidi="ar-SA"/>
      </w:rPr>
    </w:rPrDefault>
    <w:pPrDefault>
      <w:pPr>
        <w:spacing w:before="200" w:line="30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/>
      <w:outlineLvl w:val="0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outlineLvl w:val="1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outlineLvl w:val="2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1440" w:line="240" w:lineRule="auto"/>
    </w:pPr>
    <w:rPr>
      <w:b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37EE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7EE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37EE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37EE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D71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header" Target="header2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em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taceyryan/Desktop/Project1%20Planning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Project1 Planning Template.dotx</Template>
  <TotalTime>5</TotalTime>
  <Pages>10</Pages>
  <Words>967</Words>
  <Characters>4876</Characters>
  <Application>Microsoft Macintosh Word</Application>
  <DocSecurity>0</DocSecurity>
  <Lines>221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STACEY RYAN</dc:creator>
  <cp:lastModifiedBy>STACEY RYAN</cp:lastModifiedBy>
  <cp:revision>3</cp:revision>
  <dcterms:created xsi:type="dcterms:W3CDTF">2020-01-21T07:19:00Z</dcterms:created>
  <dcterms:modified xsi:type="dcterms:W3CDTF">2020-01-22T00:27:00Z</dcterms:modified>
</cp:coreProperties>
</file>